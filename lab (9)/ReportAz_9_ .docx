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CE1067" w:rsidRDefault="00CE1067">
          <w:pPr>
            <w:rPr>
              <w:kern w:val="28"/>
            </w:rPr>
          </w:pPr>
        </w:p>
        <w:p w:rsidR="009859F5" w:rsidRDefault="009859F5" w:rsidP="009859F5">
          <w:pPr>
            <w:spacing w:line="276" w:lineRule="auto"/>
            <w:rPr>
              <w:sz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171B6B69" wp14:editId="11F45657">
                    <wp:simplePos x="0" y="0"/>
                    <wp:positionH relativeFrom="margin">
                      <wp:posOffset>4286250</wp:posOffset>
                    </wp:positionH>
                    <wp:positionV relativeFrom="margin">
                      <wp:posOffset>7129145</wp:posOffset>
                    </wp:positionV>
                    <wp:extent cx="6016625" cy="804545"/>
                    <wp:effectExtent l="0" t="0" r="0" b="0"/>
                    <wp:wrapNone/>
                    <wp:docPr id="16" name="Text Box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0AD" w:rsidRDefault="008460AD" w:rsidP="009859F5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1B6B6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" o:spid="_x0000_s1026" type="#_x0000_t202" style="position:absolute;margin-left:337.5pt;margin-top:561.35pt;width:473.75pt;height:63.35pt;z-index:251668480;visibility:visible;mso-wrap-style:square;mso-width-percent:94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4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" filled="f" stroked="f">
                    <v:textbox>
                      <w:txbxContent>
                        <w:p w:rsidR="008460AD" w:rsidRDefault="008460AD" w:rsidP="009859F5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FD718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65A10E1C" wp14:editId="6EA74573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59B1026F" id="Rectangle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lQIAADI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biXKMlQIAADIFAAAOAAAAAAAAAAAAAAAAAC4CAABkcnMvZTJvRG9jLnht&#10;bFBLAQItABQABgAIAAAAIQD6tMvn3QAAAAQBAAAPAAAAAAAAAAAAAAAAAO8EAABkcnMvZG93bnJl&#10;di54bWxQSwUGAAAAAAQABADzAAAA+QUAAAAA&#10;" fillcolor="#d1282e [3215]" stroked="f">
                    <w10:wrap anchorx="margin" anchory="margin"/>
                  </v:rect>
                </w:pict>
              </mc:Fallback>
            </mc:AlternateContent>
          </w:r>
          <w:r w:rsidR="00FD718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22204198" wp14:editId="4A811E96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267C5D0D" id="Rectangle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uR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eL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1W27kZYCAAAyBQAADgAAAAAAAAAAAAAAAAAuAgAAZHJzL2Uyb0RvYy54&#10;bWxQSwECLQAUAAYACAAAACEAmuPAOd0AAAAEAQAADwAAAAAAAAAAAAAAAADwBAAAZHJzL2Rvd25y&#10;ZXYueG1sUEsFBgAAAAAEAAQA8wAAAPoFAAAAAA==&#10;" fillcolor="black [3213]" stroked="f">
                    <w10:wrap anchorx="margin" anchory="margin"/>
                  </v:rect>
                </w:pict>
              </mc:Fallback>
            </mc:AlternateContent>
          </w:r>
          <w:r w:rsidR="00FD718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567F4D70" wp14:editId="6CCA9F92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AE0CF7F" id="Rectangle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>
            <w:rPr>
              <w:sz w:val="56"/>
            </w:rPr>
            <w:t xml:space="preserve">  </w:t>
          </w:r>
        </w:p>
        <w:p w:rsidR="00C9153F" w:rsidRDefault="009F050E" w:rsidP="00C9153F">
          <w:pPr>
            <w:spacing w:line="276" w:lineRule="auto"/>
            <w:rPr>
              <w:sz w:val="56"/>
            </w:rPr>
          </w:pPr>
          <w:r>
            <w:rPr>
              <w:noProof/>
            </w:rPr>
            <w:drawing>
              <wp:inline distT="0" distB="0" distL="0" distR="0">
                <wp:extent cx="3362325" cy="3476625"/>
                <wp:effectExtent l="0" t="0" r="9525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میکروکنترولر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77817" cy="34926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3554C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7601A82F" wp14:editId="389E06D7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6172200</wp:posOffset>
                    </wp:positionV>
                    <wp:extent cx="6272530" cy="1004570"/>
                    <wp:effectExtent l="0" t="0" r="0" b="5080"/>
                    <wp:wrapNone/>
                    <wp:docPr id="1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1004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0AD" w:rsidRPr="003554C3" w:rsidRDefault="008460AD" w:rsidP="009859F5">
                                <w:pPr>
                                  <w:pStyle w:val="Subtitle"/>
                                  <w:rPr>
                                    <w:color w:val="3C5184" w:themeColor="accent3" w:themeShade="BF"/>
                                    <w:sz w:val="32"/>
                                    <w:szCs w:val="22"/>
                                  </w:rPr>
                                </w:pPr>
                                <w:sdt>
                                  <w:sdtPr>
                                    <w:rPr>
                                      <w:color w:val="3C5184" w:themeColor="accent3" w:themeShade="BF"/>
                                      <w:sz w:val="32"/>
                                      <w:szCs w:val="22"/>
                                    </w:rPr>
                                    <w:alias w:val="Subtitle"/>
                                    <w:id w:val="-125567442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Pr="003554C3">
                                      <w:rPr>
                                        <w:color w:val="3C5184" w:themeColor="accent3" w:themeShade="BF"/>
                                        <w:sz w:val="32"/>
                                        <w:szCs w:val="22"/>
                                      </w:rPr>
                                      <w:t>aqil fayeeq (99243104)                              abdulQadir fartash (99243100)</w:t>
                                    </w:r>
                                  </w:sdtContent>
                                </w:sdt>
                              </w:p>
                              <w:p w:rsidR="008460AD" w:rsidRDefault="008460AD" w:rsidP="009859F5"/>
                              <w:p w:rsidR="008460AD" w:rsidRDefault="008460AD" w:rsidP="009859F5"/>
                              <w:p w:rsidR="008460AD" w:rsidRPr="009859F5" w:rsidRDefault="008460AD" w:rsidP="009859F5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01A82F" id="Text Box 11" o:spid="_x0000_s1027" type="#_x0000_t202" style="position:absolute;margin-left:0;margin-top:486pt;width:493.9pt;height:79.1pt;z-index:251674624;visibility:visible;mso-wrap-style:square;mso-width-percent:98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98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YpJuAIAAMI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" filled="f" stroked="f">
                    <v:textbox>
                      <w:txbxContent>
                        <w:p w:rsidR="008460AD" w:rsidRPr="003554C3" w:rsidRDefault="008460AD" w:rsidP="009859F5">
                          <w:pPr>
                            <w:pStyle w:val="Subtitle"/>
                            <w:rPr>
                              <w:color w:val="3C5184" w:themeColor="accent3" w:themeShade="BF"/>
                              <w:sz w:val="32"/>
                              <w:szCs w:val="22"/>
                            </w:rPr>
                          </w:pPr>
                          <w:sdt>
                            <w:sdtPr>
                              <w:rPr>
                                <w:color w:val="3C5184" w:themeColor="accent3" w:themeShade="BF"/>
                                <w:sz w:val="32"/>
                                <w:szCs w:val="22"/>
                              </w:rPr>
                              <w:alias w:val="Subtitle"/>
                              <w:id w:val="-125567442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 w:rsidRPr="003554C3">
                                <w:rPr>
                                  <w:color w:val="3C5184" w:themeColor="accent3" w:themeShade="BF"/>
                                  <w:sz w:val="32"/>
                                  <w:szCs w:val="22"/>
                                </w:rPr>
                                <w:t>aqil fayeeq (99243104)                              abdulQadir fartash (99243100)</w:t>
                              </w:r>
                            </w:sdtContent>
                          </w:sdt>
                        </w:p>
                        <w:p w:rsidR="008460AD" w:rsidRDefault="008460AD" w:rsidP="009859F5"/>
                        <w:p w:rsidR="008460AD" w:rsidRDefault="008460AD" w:rsidP="009859F5"/>
                        <w:p w:rsidR="008460AD" w:rsidRPr="009859F5" w:rsidRDefault="008460AD" w:rsidP="009859F5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3554C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21793203" wp14:editId="418050A4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4714875</wp:posOffset>
                    </wp:positionV>
                    <wp:extent cx="6381750" cy="1276350"/>
                    <wp:effectExtent l="0" t="0" r="0" b="0"/>
                    <wp:wrapNone/>
                    <wp:docPr id="3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81750" cy="127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0AD" w:rsidRDefault="008460AD" w:rsidP="009859F5">
                                <w:pPr>
                                  <w:pStyle w:val="Title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itle"/>
                                    <w:id w:val="-62346479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sz w:val="56"/>
                                      </w:rPr>
                                      <w:t>lab 9 microprocessor</w:t>
                                    </w:r>
                                  </w:sdtContent>
                                </w:sdt>
                                <w:r w:rsidRPr="005D7234">
                                  <w:rPr>
                                    <w:sz w:val="56"/>
                                  </w:rPr>
                                  <w:t xml:space="preserve"> </w:t>
                                </w:r>
                              </w:p>
                              <w:p w:rsidR="008460AD" w:rsidRPr="005D7234" w:rsidRDefault="008460AD" w:rsidP="009859F5">
                                <w:pPr>
                                  <w:pStyle w:val="Title"/>
                                  <w:rPr>
                                    <w:sz w:val="56"/>
                                  </w:rPr>
                                </w:pPr>
                                <w:r w:rsidRPr="005D7234">
                                  <w:rPr>
                                    <w:sz w:val="56"/>
                                  </w:rPr>
                                  <w:t>5</w:t>
                                </w:r>
                                <w:r w:rsidRPr="005D7234">
                                  <w:rPr>
                                    <w:sz w:val="56"/>
                                    <w:vertAlign w:val="superscript"/>
                                  </w:rPr>
                                  <w:t>th</w:t>
                                </w:r>
                                <w:r w:rsidRPr="005D7234">
                                  <w:rPr>
                                    <w:sz w:val="56"/>
                                  </w:rPr>
                                  <w:t xml:space="preserve"> group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793203" id="Text Box 26" o:spid="_x0000_s1028" type="#_x0000_t202" style="position:absolute;margin-left:0;margin-top:371.25pt;width:502.5pt;height:100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" filled="f" stroked="f">
                    <v:textbox>
                      <w:txbxContent>
                        <w:p w:rsidR="008460AD" w:rsidRDefault="008460AD" w:rsidP="009859F5">
                          <w:pPr>
                            <w:pStyle w:val="Title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itle"/>
                              <w:id w:val="-62346479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sz w:val="56"/>
                                </w:rPr>
                                <w:t>lab 9 microprocessor</w:t>
                              </w:r>
                            </w:sdtContent>
                          </w:sdt>
                          <w:r w:rsidRPr="005D7234">
                            <w:rPr>
                              <w:sz w:val="56"/>
                            </w:rPr>
                            <w:t xml:space="preserve"> </w:t>
                          </w:r>
                        </w:p>
                        <w:p w:rsidR="008460AD" w:rsidRPr="005D7234" w:rsidRDefault="008460AD" w:rsidP="009859F5">
                          <w:pPr>
                            <w:pStyle w:val="Title"/>
                            <w:rPr>
                              <w:sz w:val="56"/>
                            </w:rPr>
                          </w:pPr>
                          <w:r w:rsidRPr="005D7234">
                            <w:rPr>
                              <w:sz w:val="56"/>
                            </w:rPr>
                            <w:t>5</w:t>
                          </w:r>
                          <w:r w:rsidRPr="005D7234">
                            <w:rPr>
                              <w:sz w:val="56"/>
                              <w:vertAlign w:val="superscript"/>
                            </w:rPr>
                            <w:t>th</w:t>
                          </w:r>
                          <w:r w:rsidRPr="005D7234">
                            <w:rPr>
                              <w:sz w:val="56"/>
                            </w:rPr>
                            <w:t xml:space="preserve"> group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A55789">
            <w:rPr>
              <w:noProof/>
              <w:sz w:val="56"/>
            </w:rPr>
            <w:drawing>
              <wp:inline distT="0" distB="0" distL="0" distR="0">
                <wp:extent cx="2647950" cy="3267075"/>
                <wp:effectExtent l="0" t="0" r="0" b="9525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adc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7950" cy="3267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5D7234" w:rsidRPr="00C9153F" w:rsidRDefault="005D7234" w:rsidP="00C9153F">
      <w:pPr>
        <w:spacing w:line="276" w:lineRule="auto"/>
        <w:rPr>
          <w:rFonts w:asciiTheme="majorHAnsi" w:eastAsiaTheme="majorEastAsia" w:hAnsiTheme="majorHAnsi" w:cstheme="majorBidi"/>
          <w:caps/>
          <w:color w:val="000000" w:themeColor="text1"/>
          <w:spacing w:val="-20"/>
          <w:kern w:val="28"/>
          <w:sz w:val="56"/>
          <w:szCs w:val="52"/>
        </w:rPr>
      </w:pPr>
    </w:p>
    <w:p w:rsidR="005D7234" w:rsidRDefault="005D7234" w:rsidP="005D7234"/>
    <w:p w:rsidR="0043701A" w:rsidRDefault="0043701A" w:rsidP="0043701A">
      <w:pPr>
        <w:ind w:firstLine="720"/>
        <w:rPr>
          <w:lang w:bidi="fa-IR"/>
        </w:rPr>
      </w:pPr>
    </w:p>
    <w:p w:rsidR="00475CA4" w:rsidRDefault="00475CA4" w:rsidP="0043701A">
      <w:pPr>
        <w:ind w:firstLine="720"/>
        <w:rPr>
          <w:lang w:bidi="fa-IR"/>
        </w:rPr>
      </w:pPr>
    </w:p>
    <w:p w:rsidR="00475CA4" w:rsidRDefault="00475CA4" w:rsidP="0043701A">
      <w:pPr>
        <w:ind w:firstLine="720"/>
        <w:rPr>
          <w:lang w:bidi="fa-IR"/>
        </w:rPr>
      </w:pPr>
    </w:p>
    <w:p w:rsidR="00475CA4" w:rsidRDefault="00475CA4" w:rsidP="0043701A">
      <w:pPr>
        <w:ind w:firstLine="720"/>
        <w:rPr>
          <w:lang w:bidi="fa-IR"/>
        </w:rPr>
      </w:pPr>
    </w:p>
    <w:p w:rsidR="00475CA4" w:rsidRDefault="00475CA4" w:rsidP="0043701A">
      <w:pPr>
        <w:ind w:firstLine="720"/>
        <w:rPr>
          <w:lang w:bidi="fa-IR"/>
        </w:rPr>
      </w:pPr>
    </w:p>
    <w:p w:rsidR="00475CA4" w:rsidRDefault="00475CA4" w:rsidP="0043701A">
      <w:pPr>
        <w:ind w:firstLine="720"/>
        <w:rPr>
          <w:lang w:bidi="fa-IR"/>
        </w:rPr>
      </w:pPr>
    </w:p>
    <w:p w:rsidR="00475CA4" w:rsidRDefault="00475CA4" w:rsidP="001737D1">
      <w:pPr>
        <w:ind w:right="180" w:firstLine="720"/>
        <w:rPr>
          <w:lang w:bidi="fa-IR"/>
        </w:rPr>
      </w:pPr>
    </w:p>
    <w:p w:rsidR="00475CA4" w:rsidRDefault="00475CA4" w:rsidP="001737D1">
      <w:pPr>
        <w:ind w:firstLine="720"/>
        <w:rPr>
          <w:lang w:bidi="fa-IR"/>
        </w:rPr>
      </w:pPr>
    </w:p>
    <w:p w:rsidR="00475CA4" w:rsidRDefault="00475CA4" w:rsidP="0043701A">
      <w:pPr>
        <w:ind w:firstLine="720"/>
        <w:rPr>
          <w:lang w:bidi="fa-IR"/>
        </w:rPr>
      </w:pPr>
    </w:p>
    <w:p w:rsidR="00475CA4" w:rsidRDefault="00475CA4" w:rsidP="001737D1">
      <w:pPr>
        <w:bidi/>
        <w:ind w:left="990" w:hanging="27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                                             </w:t>
      </w:r>
    </w:p>
    <w:p w:rsidR="00475CA4" w:rsidRPr="007422A0" w:rsidRDefault="00475CA4" w:rsidP="00475CA4">
      <w:pPr>
        <w:bidi/>
        <w:rPr>
          <w:rFonts w:ascii="Snap ITC" w:hAnsi="Snap ITC"/>
          <w:b/>
          <w:bCs/>
          <w:color w:val="283658" w:themeColor="accent3" w:themeShade="80"/>
          <w:sz w:val="28"/>
          <w:szCs w:val="28"/>
          <w:lang w:bidi="fa-IR"/>
        </w:rPr>
      </w:pPr>
      <w:r w:rsidRPr="007422A0">
        <w:rPr>
          <w:rFonts w:ascii="Snap ITC" w:hAnsi="Snap ITC"/>
          <w:color w:val="283658" w:themeColor="accent3" w:themeShade="80"/>
          <w:rtl/>
          <w:lang w:bidi="fa-IR"/>
        </w:rPr>
        <w:t xml:space="preserve">                                                                   </w:t>
      </w:r>
      <w:r w:rsidRPr="007422A0">
        <w:rPr>
          <w:rFonts w:ascii="Snap ITC" w:hAnsi="Snap ITC"/>
          <w:b/>
          <w:bCs/>
          <w:color w:val="283658" w:themeColor="accent3" w:themeShade="80"/>
          <w:sz w:val="28"/>
          <w:szCs w:val="28"/>
          <w:rtl/>
          <w:lang w:bidi="fa-IR"/>
        </w:rPr>
        <w:t>سوالات تحلیلی</w:t>
      </w:r>
    </w:p>
    <w:p w:rsidR="00161EA4" w:rsidRPr="00160BEF" w:rsidRDefault="00160BEF" w:rsidP="00160BEF">
      <w:pPr>
        <w:bidi/>
        <w:spacing w:line="240" w:lineRule="auto"/>
        <w:ind w:firstLine="720"/>
        <w:rPr>
          <w:rFonts w:ascii="Arial Narrow" w:hAnsi="Arial Narrow" w:cs="B Homa"/>
          <w:b/>
          <w:bCs/>
          <w:sz w:val="32"/>
          <w:szCs w:val="32"/>
          <w:lang w:bidi="fa-IR"/>
        </w:rPr>
      </w:pPr>
      <w:r w:rsidRPr="00160BEF">
        <w:rPr>
          <w:rFonts w:ascii="Arial Narrow" w:hAnsi="Arial Narrow" w:cs="B Homa" w:hint="cs"/>
          <w:b/>
          <w:bCs/>
          <w:color w:val="681417" w:themeColor="text2" w:themeShade="80"/>
          <w:sz w:val="32"/>
          <w:szCs w:val="32"/>
          <w:rtl/>
          <w:lang w:bidi="fa-IR"/>
        </w:rPr>
        <w:t xml:space="preserve">سوال اول </w:t>
      </w:r>
      <w:r w:rsidR="00161EA4" w:rsidRPr="00160BEF">
        <w:rPr>
          <w:rFonts w:ascii="Arial Narrow" w:hAnsi="Arial Narrow" w:cs="B Homa"/>
          <w:b/>
          <w:bCs/>
          <w:sz w:val="32"/>
          <w:szCs w:val="32"/>
          <w:lang w:bidi="fa-IR"/>
        </w:rPr>
        <w:tab/>
      </w:r>
    </w:p>
    <w:p w:rsidR="00161EA4" w:rsidRPr="00160BEF" w:rsidRDefault="00161EA4" w:rsidP="00161EA4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lang w:bidi="fa-IR"/>
        </w:rPr>
      </w:pP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1. </w:t>
      </w:r>
      <w:r w:rsidRPr="00160BEF">
        <w:rPr>
          <w:rFonts w:ascii="Arial Narrow" w:hAnsi="Arial Narrow" w:cs="B Homa"/>
          <w:sz w:val="32"/>
          <w:szCs w:val="32"/>
          <w:lang w:bidi="fa-IR"/>
        </w:rPr>
        <w:t>Input Capture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>:</w:t>
      </w:r>
    </w:p>
    <w:p w:rsidR="00161EA4" w:rsidRPr="00160BEF" w:rsidRDefault="00161EA4" w:rsidP="00161EA4">
      <w:pPr>
        <w:pStyle w:val="ListParagraph"/>
        <w:bidi/>
        <w:spacing w:line="240" w:lineRule="auto"/>
        <w:ind w:left="990" w:hanging="270"/>
        <w:rPr>
          <w:rFonts w:ascii="Arial Narrow" w:hAnsi="Arial Narrow" w:cs="B Homa"/>
          <w:sz w:val="32"/>
          <w:szCs w:val="32"/>
          <w:lang w:bidi="fa-IR"/>
        </w:rPr>
      </w:pP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  - 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ین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قابل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یت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تا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یمر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به م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یکروکنترلر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امکان م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دهد تا زمان دق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یق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وقوع 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یک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رو</w:t>
      </w:r>
      <w:r w:rsidR="00160BEF">
        <w:rPr>
          <w:rFonts w:ascii="Arial Narrow" w:hAnsi="Arial Narrow" w:cs="B Homa" w:hint="cs"/>
          <w:sz w:val="32"/>
          <w:szCs w:val="32"/>
          <w:rtl/>
          <w:lang w:bidi="fa-IR"/>
        </w:rPr>
        <w:t>ید</w:t>
      </w:r>
      <w:r w:rsidRPr="00160BEF">
        <w:rPr>
          <w:rFonts w:ascii="Arial Narrow" w:hAnsi="Arial Narrow" w:cs="B Homa"/>
          <w:sz w:val="32"/>
          <w:szCs w:val="32"/>
          <w:lang w:bidi="fa-IR"/>
        </w:rPr>
        <w:t xml:space="preserve">      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>خارج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(مانند لبه صعود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>/نزول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یک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پالس) را ثبت کند.</w:t>
      </w:r>
    </w:p>
    <w:p w:rsidR="00161EA4" w:rsidRPr="00160BEF" w:rsidRDefault="00161EA4" w:rsidP="00161EA4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lang w:bidi="fa-IR"/>
        </w:rPr>
      </w:pP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  - 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ین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کار از طر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یق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ثبت مقدار شمارنده تا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یمر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در لحظه وقوع رو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یداد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انجام م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شود.</w:t>
      </w:r>
    </w:p>
    <w:p w:rsidR="00160BEF" w:rsidRDefault="00161EA4" w:rsidP="00161EA4">
      <w:pPr>
        <w:pStyle w:val="ListParagraph"/>
        <w:tabs>
          <w:tab w:val="right" w:pos="990"/>
        </w:tabs>
        <w:bidi/>
        <w:spacing w:line="240" w:lineRule="auto"/>
        <w:rPr>
          <w:rFonts w:ascii="Arial Narrow" w:hAnsi="Arial Narrow" w:cs="B Homa"/>
          <w:sz w:val="32"/>
          <w:szCs w:val="32"/>
          <w:rtl/>
          <w:lang w:bidi="fa-IR"/>
        </w:rPr>
      </w:pP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  - 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ین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قابل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یت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م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تواند در پا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یانه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ها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ورود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خاص م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یکروکنترلر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تعر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یف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شود. هنگام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 xml:space="preserve">ی </w:t>
      </w:r>
    </w:p>
    <w:p w:rsidR="00161EA4" w:rsidRPr="00160BEF" w:rsidRDefault="00161EA4" w:rsidP="00160BEF">
      <w:pPr>
        <w:pStyle w:val="ListParagraph"/>
        <w:tabs>
          <w:tab w:val="right" w:pos="990"/>
        </w:tabs>
        <w:bidi/>
        <w:spacing w:line="240" w:lineRule="auto"/>
        <w:rPr>
          <w:rFonts w:ascii="Arial Narrow" w:hAnsi="Arial Narrow" w:cs="B Homa"/>
          <w:sz w:val="32"/>
          <w:szCs w:val="32"/>
          <w:rtl/>
          <w:lang w:bidi="fa-IR"/>
        </w:rPr>
      </w:pP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 xml:space="preserve"> </w:t>
      </w:r>
      <w:r w:rsidR="00160BEF">
        <w:rPr>
          <w:rFonts w:ascii="Arial Narrow" w:hAnsi="Arial Narrow" w:cs="B Homa" w:hint="cs"/>
          <w:sz w:val="32"/>
          <w:szCs w:val="32"/>
          <w:rtl/>
          <w:lang w:bidi="fa-IR"/>
        </w:rPr>
        <w:t xml:space="preserve">  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>که پا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یانه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مربوطه 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یک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رو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یداد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مشخص (مثلاً لبه صعود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>) را تجربه کند، م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یکروکنترلر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 xml:space="preserve">                                                                 </w:t>
      </w:r>
    </w:p>
    <w:p w:rsidR="00161EA4" w:rsidRPr="00160BEF" w:rsidRDefault="00161EA4" w:rsidP="00161EA4">
      <w:pPr>
        <w:pStyle w:val="ListParagraph"/>
        <w:tabs>
          <w:tab w:val="right" w:pos="990"/>
        </w:tabs>
        <w:bidi/>
        <w:spacing w:line="240" w:lineRule="auto"/>
        <w:rPr>
          <w:rFonts w:ascii="Arial Narrow" w:hAnsi="Arial Narrow" w:cs="B Homa"/>
          <w:sz w:val="32"/>
          <w:szCs w:val="32"/>
          <w:lang w:bidi="fa-IR"/>
        </w:rPr>
      </w:pP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 xml:space="preserve">   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>مقدار شمارنده تا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یمر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را در 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یک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ر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>ج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یستر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ثبت م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کند.</w:t>
      </w:r>
    </w:p>
    <w:p w:rsidR="00160BEF" w:rsidRDefault="00161EA4" w:rsidP="00160BEF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rtl/>
          <w:lang w:bidi="fa-IR"/>
        </w:rPr>
      </w:pP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  - 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ین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قابل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یت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در کاربردها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مانند اندازه گ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یری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فاصله 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یا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سرعت حرکت، ثبت زمان </w:t>
      </w:r>
      <w:r w:rsidR="00160BEF">
        <w:rPr>
          <w:rFonts w:ascii="Arial Narrow" w:hAnsi="Arial Narrow" w:cs="B Homa" w:hint="cs"/>
          <w:sz w:val="32"/>
          <w:szCs w:val="32"/>
          <w:rtl/>
          <w:lang w:bidi="fa-IR"/>
        </w:rPr>
        <w:t xml:space="preserve"> </w:t>
      </w:r>
    </w:p>
    <w:p w:rsidR="00161EA4" w:rsidRPr="00160BEF" w:rsidRDefault="00160BEF" w:rsidP="00160BEF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lang w:bidi="fa-IR"/>
        </w:rPr>
      </w:pPr>
      <w:r>
        <w:rPr>
          <w:rFonts w:ascii="Arial Narrow" w:hAnsi="Arial Narrow" w:cs="B Homa" w:hint="cs"/>
          <w:sz w:val="32"/>
          <w:szCs w:val="32"/>
          <w:rtl/>
          <w:lang w:bidi="fa-IR"/>
        </w:rPr>
        <w:t xml:space="preserve">   </w:t>
      </w:r>
      <w:r w:rsidR="00161EA4" w:rsidRPr="00160BEF">
        <w:rPr>
          <w:rFonts w:ascii="Arial Narrow" w:hAnsi="Arial Narrow" w:cs="B Homa"/>
          <w:sz w:val="32"/>
          <w:szCs w:val="32"/>
          <w:rtl/>
          <w:lang w:bidi="fa-IR"/>
        </w:rPr>
        <w:t>پالس</w:t>
      </w:r>
      <w:r>
        <w:rPr>
          <w:rFonts w:ascii="Arial Narrow" w:hAnsi="Arial Narrow" w:cs="B Homa" w:hint="cs"/>
          <w:sz w:val="32"/>
          <w:szCs w:val="32"/>
          <w:rtl/>
          <w:lang w:bidi="fa-IR"/>
        </w:rPr>
        <w:t xml:space="preserve"> </w:t>
      </w:r>
      <w:r w:rsidR="00161EA4" w:rsidRPr="00160BEF">
        <w:rPr>
          <w:rFonts w:ascii="Arial Narrow" w:hAnsi="Arial Narrow" w:cs="B Homa"/>
          <w:sz w:val="32"/>
          <w:szCs w:val="32"/>
          <w:rtl/>
          <w:lang w:bidi="fa-IR"/>
        </w:rPr>
        <w:t>ها</w:t>
      </w:r>
      <w:r w:rsidR="00161EA4"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="00161EA4"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ورود</w:t>
      </w:r>
      <w:r w:rsidR="00161EA4"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="00161EA4"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و سنجش دور موتور بس</w:t>
      </w:r>
      <w:r w:rsidR="00161EA4"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یار</w:t>
      </w:r>
      <w:r w:rsidR="00161EA4"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کاربرد</w:t>
      </w:r>
      <w:r w:rsidR="00161EA4"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="00161EA4"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است.</w:t>
      </w:r>
    </w:p>
    <w:p w:rsidR="00161EA4" w:rsidRPr="00160BEF" w:rsidRDefault="00161EA4" w:rsidP="00161EA4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lang w:bidi="fa-IR"/>
        </w:rPr>
      </w:pPr>
    </w:p>
    <w:p w:rsidR="00161EA4" w:rsidRPr="00160BEF" w:rsidRDefault="00161EA4" w:rsidP="00161EA4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lang w:bidi="fa-IR"/>
        </w:rPr>
      </w:pP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2. </w:t>
      </w:r>
      <w:r w:rsidRPr="00160BEF">
        <w:rPr>
          <w:rFonts w:ascii="Arial Narrow" w:hAnsi="Arial Narrow" w:cs="B Homa"/>
          <w:sz w:val="32"/>
          <w:szCs w:val="32"/>
          <w:lang w:bidi="fa-IR"/>
        </w:rPr>
        <w:t>Output Compare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>:</w:t>
      </w:r>
    </w:p>
    <w:p w:rsidR="00160BEF" w:rsidRDefault="00161EA4" w:rsidP="00160BEF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rtl/>
          <w:lang w:bidi="fa-IR"/>
        </w:rPr>
      </w:pP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  - 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ین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قابل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یت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به م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یکروکنترلر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امکان م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دهد تا لحظه دق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یق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خاموش/روشن کردن </w:t>
      </w:r>
    </w:p>
    <w:p w:rsidR="00160BEF" w:rsidRDefault="00160BEF" w:rsidP="00160BEF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rtl/>
          <w:lang w:bidi="fa-IR"/>
        </w:rPr>
      </w:pPr>
      <w:r>
        <w:rPr>
          <w:rFonts w:ascii="Arial Narrow" w:hAnsi="Arial Narrow" w:cs="B Homa" w:hint="cs"/>
          <w:sz w:val="32"/>
          <w:szCs w:val="32"/>
          <w:rtl/>
          <w:lang w:bidi="fa-IR"/>
        </w:rPr>
        <w:t xml:space="preserve">   </w:t>
      </w:r>
      <w:r w:rsidR="00161EA4" w:rsidRPr="00160BEF">
        <w:rPr>
          <w:rFonts w:ascii="Arial Narrow" w:hAnsi="Arial Narrow" w:cs="B Homa" w:hint="cs"/>
          <w:sz w:val="32"/>
          <w:szCs w:val="32"/>
          <w:rtl/>
          <w:lang w:bidi="fa-IR"/>
        </w:rPr>
        <w:t xml:space="preserve">یک </w:t>
      </w:r>
      <w:r w:rsidR="00161EA4" w:rsidRPr="00160BEF">
        <w:rPr>
          <w:rFonts w:ascii="Arial Narrow" w:hAnsi="Arial Narrow" w:cs="B Homa"/>
          <w:sz w:val="32"/>
          <w:szCs w:val="32"/>
          <w:rtl/>
          <w:lang w:bidi="fa-IR"/>
        </w:rPr>
        <w:t>خروج</w:t>
      </w:r>
      <w:r w:rsidR="00161EA4"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="00161EA4"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را با استفاده از مقا</w:t>
      </w:r>
      <w:r w:rsidR="00161EA4"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یسه</w:t>
      </w:r>
      <w:r w:rsidR="00161EA4"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مقدار شمارنده تا</w:t>
      </w:r>
      <w:r w:rsidR="00161EA4" w:rsidRPr="00160BEF">
        <w:rPr>
          <w:rFonts w:ascii="Arial Narrow" w:hAnsi="Arial Narrow" w:cs="B Homa" w:hint="cs"/>
          <w:sz w:val="32"/>
          <w:szCs w:val="32"/>
          <w:rtl/>
          <w:lang w:bidi="fa-IR"/>
        </w:rPr>
        <w:t>یمر</w:t>
      </w:r>
      <w:r w:rsidR="00161EA4"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با </w:t>
      </w:r>
      <w:r w:rsidR="00161EA4" w:rsidRPr="00160BEF">
        <w:rPr>
          <w:rFonts w:ascii="Arial Narrow" w:hAnsi="Arial Narrow" w:cs="B Homa" w:hint="cs"/>
          <w:sz w:val="32"/>
          <w:szCs w:val="32"/>
          <w:rtl/>
          <w:lang w:bidi="fa-IR"/>
        </w:rPr>
        <w:t>یک</w:t>
      </w:r>
      <w:r w:rsidR="00161EA4"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مقدار مرجع، کنترل</w:t>
      </w:r>
    </w:p>
    <w:p w:rsidR="00161EA4" w:rsidRPr="00160BEF" w:rsidRDefault="00160BEF" w:rsidP="00160BEF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lang w:bidi="fa-IR"/>
        </w:rPr>
      </w:pPr>
      <w:r>
        <w:rPr>
          <w:rFonts w:ascii="Arial Narrow" w:hAnsi="Arial Narrow" w:cs="B Homa" w:hint="cs"/>
          <w:sz w:val="32"/>
          <w:szCs w:val="32"/>
          <w:rtl/>
          <w:lang w:bidi="fa-IR"/>
        </w:rPr>
        <w:t xml:space="preserve">  </w:t>
      </w:r>
      <w:r w:rsidR="00161EA4"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کند.</w:t>
      </w:r>
    </w:p>
    <w:p w:rsidR="00160BEF" w:rsidRDefault="00161EA4" w:rsidP="00161EA4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rtl/>
          <w:lang w:bidi="fa-IR"/>
        </w:rPr>
      </w:pP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  - هنگام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که مقدار شمارنده تا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یمر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با مقدار مرجع برابر شود، 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یک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رو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یداد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یجاد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م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</w:p>
    <w:p w:rsidR="00161EA4" w:rsidRPr="00160BEF" w:rsidRDefault="00160BEF" w:rsidP="00160BEF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lang w:bidi="fa-IR"/>
        </w:rPr>
      </w:pPr>
      <w:r>
        <w:rPr>
          <w:rFonts w:ascii="Arial Narrow" w:hAnsi="Arial Narrow" w:cs="B Homa" w:hint="cs"/>
          <w:sz w:val="32"/>
          <w:szCs w:val="32"/>
          <w:rtl/>
          <w:lang w:bidi="fa-IR"/>
        </w:rPr>
        <w:t xml:space="preserve">  </w:t>
      </w:r>
      <w:r>
        <w:rPr>
          <w:rFonts w:ascii="Arial Narrow" w:hAnsi="Arial Narrow" w:cs="B Homa"/>
          <w:sz w:val="32"/>
          <w:szCs w:val="32"/>
          <w:rtl/>
          <w:lang w:bidi="fa-IR"/>
        </w:rPr>
        <w:t xml:space="preserve"> شود</w:t>
      </w:r>
      <w:r w:rsidR="00161EA4" w:rsidRPr="00160BEF">
        <w:rPr>
          <w:rFonts w:ascii="Arial Narrow" w:hAnsi="Arial Narrow" w:cs="B Homa" w:hint="cs"/>
          <w:sz w:val="32"/>
          <w:szCs w:val="32"/>
          <w:rtl/>
          <w:lang w:bidi="fa-IR"/>
        </w:rPr>
        <w:t xml:space="preserve"> </w:t>
      </w:r>
      <w:r w:rsidR="00161EA4" w:rsidRPr="00160BEF">
        <w:rPr>
          <w:rFonts w:ascii="Arial Narrow" w:hAnsi="Arial Narrow" w:cs="B Homa"/>
          <w:sz w:val="32"/>
          <w:szCs w:val="32"/>
          <w:rtl/>
          <w:lang w:bidi="fa-IR"/>
        </w:rPr>
        <w:t>که منجر به تغ</w:t>
      </w:r>
      <w:r w:rsidR="00161EA4" w:rsidRPr="00160BEF">
        <w:rPr>
          <w:rFonts w:ascii="Arial Narrow" w:hAnsi="Arial Narrow" w:cs="B Homa" w:hint="cs"/>
          <w:sz w:val="32"/>
          <w:szCs w:val="32"/>
          <w:rtl/>
          <w:lang w:bidi="fa-IR"/>
        </w:rPr>
        <w:t>ییر</w:t>
      </w:r>
      <w:r w:rsidR="00161EA4"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وضع</w:t>
      </w:r>
      <w:r w:rsidR="00161EA4"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یت</w:t>
      </w:r>
      <w:r w:rsidR="00161EA4"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خروج</w:t>
      </w:r>
      <w:r w:rsidR="00161EA4"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="00161EA4"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م</w:t>
      </w:r>
      <w:r w:rsidR="00161EA4"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="00161EA4"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گردد.</w:t>
      </w:r>
    </w:p>
    <w:p w:rsidR="00161EA4" w:rsidRPr="00160BEF" w:rsidRDefault="00161EA4" w:rsidP="00161EA4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rtl/>
          <w:lang w:bidi="fa-IR"/>
        </w:rPr>
      </w:pP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  - 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ین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مقدار مرجع م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تواند به صورت پ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یش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برنامه ر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یزی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شده 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یا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توسط نرم افزار در</w:t>
      </w:r>
    </w:p>
    <w:p w:rsidR="00161EA4" w:rsidRPr="00160BEF" w:rsidRDefault="00161EA4" w:rsidP="00161EA4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lang w:bidi="fa-IR"/>
        </w:rPr>
      </w:pP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 xml:space="preserve">   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طول اجرا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برنامه تنظ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یم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شود.</w:t>
      </w:r>
    </w:p>
    <w:p w:rsidR="00161EA4" w:rsidRPr="00160BEF" w:rsidRDefault="00161EA4" w:rsidP="00161EA4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rtl/>
          <w:lang w:bidi="fa-IR"/>
        </w:rPr>
      </w:pP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  - 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ین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قابل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یت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در تول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ید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موج مستط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یلی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با پر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یود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و </w:t>
      </w:r>
      <w:r w:rsidRPr="00160BEF">
        <w:rPr>
          <w:rFonts w:ascii="Arial Narrow" w:hAnsi="Arial Narrow" w:cs="B Homa"/>
          <w:sz w:val="32"/>
          <w:szCs w:val="32"/>
          <w:lang w:bidi="fa-IR"/>
        </w:rPr>
        <w:t>duty cycle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دلخواه، کنترل سرعت </w:t>
      </w:r>
    </w:p>
    <w:p w:rsidR="00161EA4" w:rsidRPr="00160BEF" w:rsidRDefault="00161EA4" w:rsidP="00160BEF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lang w:bidi="fa-IR"/>
        </w:rPr>
      </w:pPr>
      <w:r w:rsidRPr="00160BEF">
        <w:rPr>
          <w:rFonts w:ascii="Arial Narrow" w:hAnsi="Arial Narrow" w:cs="B Homa"/>
          <w:sz w:val="32"/>
          <w:szCs w:val="32"/>
          <w:rtl/>
          <w:lang w:bidi="fa-IR"/>
        </w:rPr>
        <w:t>موتور، تول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ید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پالس ها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تا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یمینگ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و سنکرون کردن رو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یدادها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کاربرد دارد.</w:t>
      </w:r>
    </w:p>
    <w:p w:rsidR="00160BEF" w:rsidRPr="00160BEF" w:rsidRDefault="00161EA4" w:rsidP="00160BEF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rtl/>
          <w:lang w:bidi="fa-IR"/>
        </w:rPr>
      </w:pP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lastRenderedPageBreak/>
        <w:t>به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طور کل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</w:t>
      </w:r>
      <w:r w:rsidRPr="00160BEF">
        <w:rPr>
          <w:rFonts w:ascii="Arial Narrow" w:hAnsi="Arial Narrow" w:cs="B Homa"/>
          <w:sz w:val="32"/>
          <w:szCs w:val="32"/>
          <w:lang w:bidi="fa-IR"/>
        </w:rPr>
        <w:t>Input Capture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برا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ثبت زمان وقوع رو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یدادهای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خارج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و </w:t>
      </w:r>
      <w:r w:rsidRPr="00160BEF">
        <w:rPr>
          <w:rFonts w:ascii="Arial Narrow" w:hAnsi="Arial Narrow" w:cs="B Homa"/>
          <w:sz w:val="32"/>
          <w:szCs w:val="32"/>
          <w:lang w:bidi="fa-IR"/>
        </w:rPr>
        <w:t>Output Compare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برا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یجاد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و کنترل زمان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دق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یق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رو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یدادهای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خروج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در م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یکروکنترلرها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استفاده م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شوند.</w:t>
      </w:r>
    </w:p>
    <w:p w:rsidR="00161EA4" w:rsidRPr="00160BEF" w:rsidRDefault="00160BEF" w:rsidP="00160BEF">
      <w:pPr>
        <w:bidi/>
        <w:spacing w:line="240" w:lineRule="auto"/>
        <w:ind w:firstLine="720"/>
        <w:rPr>
          <w:rFonts w:ascii="Arial Narrow" w:hAnsi="Arial Narrow" w:cs="B Homa"/>
          <w:b/>
          <w:bCs/>
          <w:color w:val="681417" w:themeColor="text2" w:themeShade="80"/>
          <w:sz w:val="32"/>
          <w:szCs w:val="32"/>
          <w:lang w:bidi="fa-IR"/>
        </w:rPr>
      </w:pPr>
      <w:r w:rsidRPr="00160BEF">
        <w:rPr>
          <w:rFonts w:ascii="Arial Narrow" w:hAnsi="Arial Narrow" w:cs="B Homa" w:hint="cs"/>
          <w:b/>
          <w:bCs/>
          <w:color w:val="681417" w:themeColor="text2" w:themeShade="80"/>
          <w:sz w:val="32"/>
          <w:szCs w:val="32"/>
          <w:rtl/>
          <w:lang w:bidi="fa-IR"/>
        </w:rPr>
        <w:t>سوال دوم</w:t>
      </w:r>
      <w:r w:rsidR="00161EA4" w:rsidRPr="00160BEF">
        <w:rPr>
          <w:rFonts w:ascii="Arial Narrow" w:hAnsi="Arial Narrow" w:cs="B Homa" w:hint="cs"/>
          <w:b/>
          <w:bCs/>
          <w:color w:val="681417" w:themeColor="text2" w:themeShade="80"/>
          <w:sz w:val="32"/>
          <w:szCs w:val="32"/>
          <w:rtl/>
          <w:lang w:bidi="fa-IR"/>
        </w:rPr>
        <w:t xml:space="preserve">  </w:t>
      </w:r>
    </w:p>
    <w:p w:rsidR="00161EA4" w:rsidRPr="00160BEF" w:rsidRDefault="00161EA4" w:rsidP="00161EA4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lang w:bidi="fa-IR"/>
        </w:rPr>
      </w:pP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1. مفهوم </w:t>
      </w:r>
      <w:r w:rsidRPr="00160BEF">
        <w:rPr>
          <w:rFonts w:ascii="Arial Narrow" w:hAnsi="Arial Narrow" w:cs="B Homa"/>
          <w:sz w:val="32"/>
          <w:szCs w:val="32"/>
          <w:lang w:bidi="fa-IR"/>
        </w:rPr>
        <w:t>Quantization Error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>:</w:t>
      </w:r>
    </w:p>
    <w:p w:rsidR="00161EA4" w:rsidRPr="00160BEF" w:rsidRDefault="00161EA4" w:rsidP="00161EA4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rtl/>
          <w:lang w:bidi="fa-IR"/>
        </w:rPr>
      </w:pP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  - در مبدل ها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آنالوگ به د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یجیتال،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س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یگنال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آنالوگ ورود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به مقاد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یر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گسسته 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 xml:space="preserve"> </w:t>
      </w:r>
    </w:p>
    <w:p w:rsidR="00161EA4" w:rsidRPr="00160BEF" w:rsidRDefault="00161EA4" w:rsidP="00161EA4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lang w:bidi="fa-IR"/>
        </w:rPr>
      </w:pP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 xml:space="preserve">   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>(د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یجیتالی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>) نگاشت م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شود.</w:t>
      </w:r>
    </w:p>
    <w:p w:rsidR="00160BEF" w:rsidRDefault="00161EA4" w:rsidP="00161EA4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rtl/>
          <w:lang w:bidi="fa-IR"/>
        </w:rPr>
      </w:pP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  - 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ین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گسسته ساز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(</w:t>
      </w:r>
      <w:r w:rsidRPr="00160BEF">
        <w:rPr>
          <w:rFonts w:ascii="Arial Narrow" w:hAnsi="Arial Narrow" w:cs="B Homa"/>
          <w:sz w:val="32"/>
          <w:szCs w:val="32"/>
          <w:lang w:bidi="fa-IR"/>
        </w:rPr>
        <w:t>quantization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>) باعث م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شود که مقدار د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یجیتالی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نما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یش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داده</w:t>
      </w:r>
    </w:p>
    <w:p w:rsidR="00161EA4" w:rsidRPr="00160BEF" w:rsidRDefault="00160BEF" w:rsidP="00160BEF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lang w:bidi="fa-IR"/>
        </w:rPr>
      </w:pPr>
      <w:r>
        <w:rPr>
          <w:rFonts w:ascii="Arial Narrow" w:hAnsi="Arial Narrow" w:cs="B Homa" w:hint="cs"/>
          <w:sz w:val="32"/>
          <w:szCs w:val="32"/>
          <w:rtl/>
          <w:lang w:bidi="fa-IR"/>
        </w:rPr>
        <w:t xml:space="preserve">  </w:t>
      </w:r>
      <w:r>
        <w:rPr>
          <w:rFonts w:ascii="Arial Narrow" w:hAnsi="Arial Narrow" w:cs="B Homa"/>
          <w:sz w:val="32"/>
          <w:szCs w:val="32"/>
          <w:rtl/>
          <w:lang w:bidi="fa-IR"/>
        </w:rPr>
        <w:t xml:space="preserve"> شده</w:t>
      </w:r>
      <w:r w:rsidR="00161EA4" w:rsidRPr="00160BEF">
        <w:rPr>
          <w:rFonts w:ascii="Arial Narrow" w:hAnsi="Arial Narrow" w:cs="B Homa" w:hint="cs"/>
          <w:sz w:val="32"/>
          <w:szCs w:val="32"/>
          <w:rtl/>
          <w:lang w:bidi="fa-IR"/>
        </w:rPr>
        <w:t xml:space="preserve"> </w:t>
      </w:r>
      <w:r w:rsidR="00161EA4" w:rsidRPr="00160BEF">
        <w:rPr>
          <w:rFonts w:ascii="Arial Narrow" w:hAnsi="Arial Narrow" w:cs="B Homa"/>
          <w:sz w:val="32"/>
          <w:szCs w:val="32"/>
          <w:rtl/>
          <w:lang w:bidi="fa-IR"/>
        </w:rPr>
        <w:t>نتواند دق</w:t>
      </w:r>
      <w:r w:rsidR="00161EA4" w:rsidRPr="00160BEF">
        <w:rPr>
          <w:rFonts w:ascii="Arial Narrow" w:hAnsi="Arial Narrow" w:cs="B Homa" w:hint="cs"/>
          <w:sz w:val="32"/>
          <w:szCs w:val="32"/>
          <w:rtl/>
          <w:lang w:bidi="fa-IR"/>
        </w:rPr>
        <w:t>یقاً</w:t>
      </w:r>
      <w:r w:rsidR="00161EA4"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برابر با مقدار آنالوگ ورود</w:t>
      </w:r>
      <w:r w:rsidR="00161EA4"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="00161EA4"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باشد.</w:t>
      </w:r>
    </w:p>
    <w:p w:rsidR="00161EA4" w:rsidRPr="00160BEF" w:rsidRDefault="00161EA4" w:rsidP="00161EA4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rtl/>
          <w:lang w:bidi="fa-IR"/>
        </w:rPr>
      </w:pP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  - اختلاف ب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ین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مقدار آنالوگ ورود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و مقدار د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یجیتالی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نزد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یک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به آن را </w:t>
      </w:r>
    </w:p>
    <w:p w:rsidR="00161EA4" w:rsidRPr="00160BEF" w:rsidRDefault="00161EA4" w:rsidP="00161EA4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lang w:bidi="fa-IR"/>
        </w:rPr>
      </w:pP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 xml:space="preserve">   </w:t>
      </w:r>
      <w:r w:rsidRPr="00160BEF">
        <w:rPr>
          <w:rFonts w:ascii="Arial Narrow" w:hAnsi="Arial Narrow" w:cs="B Homa"/>
          <w:sz w:val="32"/>
          <w:szCs w:val="32"/>
          <w:lang w:bidi="fa-IR"/>
        </w:rPr>
        <w:t>Quantization Error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م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نامند.</w:t>
      </w:r>
    </w:p>
    <w:p w:rsidR="00160BEF" w:rsidRDefault="00161EA4" w:rsidP="00161EA4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rtl/>
          <w:lang w:bidi="fa-IR"/>
        </w:rPr>
      </w:pP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  - 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ین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خطا به دل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یل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محدود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یت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ها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موجود در تعداد ب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یت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ها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="00160BEF">
        <w:rPr>
          <w:rFonts w:ascii="Arial Narrow" w:hAnsi="Arial Narrow" w:cs="B Homa"/>
          <w:sz w:val="32"/>
          <w:szCs w:val="32"/>
          <w:rtl/>
          <w:lang w:bidi="fa-IR"/>
        </w:rPr>
        <w:t xml:space="preserve"> استفاده شده در مبدل</w:t>
      </w:r>
    </w:p>
    <w:p w:rsidR="00161EA4" w:rsidRPr="00160BEF" w:rsidRDefault="00160BEF" w:rsidP="00160BEF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lang w:bidi="fa-IR"/>
        </w:rPr>
      </w:pPr>
      <w:r>
        <w:rPr>
          <w:rFonts w:ascii="Arial Narrow" w:hAnsi="Arial Narrow" w:cs="B Homa" w:hint="cs"/>
          <w:sz w:val="32"/>
          <w:szCs w:val="32"/>
          <w:rtl/>
          <w:lang w:bidi="fa-IR"/>
        </w:rPr>
        <w:t xml:space="preserve">   </w:t>
      </w:r>
      <w:r w:rsidR="00161EA4" w:rsidRPr="00160BEF">
        <w:rPr>
          <w:rFonts w:ascii="Arial Narrow" w:hAnsi="Arial Narrow" w:cs="B Homa"/>
          <w:sz w:val="32"/>
          <w:szCs w:val="32"/>
          <w:rtl/>
          <w:lang w:bidi="fa-IR"/>
        </w:rPr>
        <w:t>آنالوگ به د</w:t>
      </w:r>
      <w:r w:rsidR="00161EA4"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یجیتال</w:t>
      </w:r>
      <w:r w:rsidR="00161EA4"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ا</w:t>
      </w:r>
      <w:r w:rsidR="00161EA4"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یجاد</w:t>
      </w:r>
      <w:r w:rsidR="00161EA4"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م</w:t>
      </w:r>
      <w:r w:rsidR="00161EA4"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="00161EA4"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شود.</w:t>
      </w:r>
    </w:p>
    <w:p w:rsidR="00161EA4" w:rsidRPr="00160BEF" w:rsidRDefault="00161EA4" w:rsidP="00161EA4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lang w:bidi="fa-IR"/>
        </w:rPr>
      </w:pPr>
      <w:r w:rsidRPr="00160BEF">
        <w:rPr>
          <w:rFonts w:ascii="Arial Narrow" w:hAnsi="Arial Narrow" w:cs="B Homa"/>
          <w:sz w:val="32"/>
          <w:szCs w:val="32"/>
          <w:rtl/>
          <w:lang w:bidi="fa-IR"/>
        </w:rPr>
        <w:t>2. چگونگ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یجاد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</w:t>
      </w:r>
      <w:r w:rsidRPr="00160BEF">
        <w:rPr>
          <w:rFonts w:ascii="Arial Narrow" w:hAnsi="Arial Narrow" w:cs="B Homa"/>
          <w:sz w:val="32"/>
          <w:szCs w:val="32"/>
          <w:lang w:bidi="fa-IR"/>
        </w:rPr>
        <w:t>Quantization Error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>:</w:t>
      </w:r>
    </w:p>
    <w:p w:rsidR="00160BEF" w:rsidRDefault="00161EA4" w:rsidP="00161EA4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rtl/>
          <w:lang w:bidi="fa-IR"/>
        </w:rPr>
      </w:pP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  - مبدل ها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آنالوگ به د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یجیتال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س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یگنال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ورود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را به مقاد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یر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گسسته 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نگاشت </w:t>
      </w:r>
    </w:p>
    <w:p w:rsidR="00161EA4" w:rsidRPr="00160BEF" w:rsidRDefault="00160BEF" w:rsidP="00160BEF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lang w:bidi="fa-IR"/>
        </w:rPr>
      </w:pPr>
      <w:r>
        <w:rPr>
          <w:rFonts w:ascii="Arial Narrow" w:hAnsi="Arial Narrow" w:cs="B Homa" w:hint="cs"/>
          <w:sz w:val="32"/>
          <w:szCs w:val="32"/>
          <w:rtl/>
          <w:lang w:bidi="fa-IR"/>
        </w:rPr>
        <w:t xml:space="preserve">   </w:t>
      </w:r>
      <w:r w:rsidR="00161EA4" w:rsidRPr="00160BEF">
        <w:rPr>
          <w:rFonts w:ascii="Arial Narrow" w:hAnsi="Arial Narrow" w:cs="B Homa"/>
          <w:sz w:val="32"/>
          <w:szCs w:val="32"/>
          <w:rtl/>
          <w:lang w:bidi="fa-IR"/>
        </w:rPr>
        <w:t>م</w:t>
      </w:r>
      <w:r w:rsidR="00161EA4"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>
        <w:rPr>
          <w:rFonts w:ascii="Arial Narrow" w:hAnsi="Arial Narrow" w:cs="B Homa" w:hint="cs"/>
          <w:sz w:val="32"/>
          <w:szCs w:val="32"/>
          <w:rtl/>
          <w:lang w:bidi="fa-IR"/>
        </w:rPr>
        <w:t>‌</w:t>
      </w:r>
      <w:r w:rsidR="00161EA4" w:rsidRPr="00160BEF">
        <w:rPr>
          <w:rFonts w:ascii="Arial Narrow" w:hAnsi="Arial Narrow" w:cs="B Homa"/>
          <w:sz w:val="32"/>
          <w:szCs w:val="32"/>
          <w:rtl/>
          <w:lang w:bidi="fa-IR"/>
        </w:rPr>
        <w:t>کنند.</w:t>
      </w:r>
    </w:p>
    <w:p w:rsidR="00160BEF" w:rsidRPr="00160BEF" w:rsidRDefault="00161EA4" w:rsidP="00161EA4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rtl/>
          <w:lang w:bidi="fa-IR"/>
        </w:rPr>
      </w:pP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  - اگر س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یگنال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آنالوگ ورود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ب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ین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دو سطح د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یجیتالی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متوال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قرار بگ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یرد،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مبدل آن را به </w:t>
      </w:r>
      <w:r w:rsidR="00160BEF" w:rsidRPr="00160BEF">
        <w:rPr>
          <w:rFonts w:ascii="Arial Narrow" w:hAnsi="Arial Narrow" w:cs="B Homa" w:hint="cs"/>
          <w:sz w:val="32"/>
          <w:szCs w:val="32"/>
          <w:rtl/>
          <w:lang w:bidi="fa-IR"/>
        </w:rPr>
        <w:t xml:space="preserve"> </w:t>
      </w:r>
    </w:p>
    <w:p w:rsidR="00161EA4" w:rsidRPr="00160BEF" w:rsidRDefault="00160BEF" w:rsidP="00160BEF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lang w:bidi="fa-IR"/>
        </w:rPr>
      </w:pP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 xml:space="preserve">   </w:t>
      </w:r>
      <w:r w:rsidR="00161EA4" w:rsidRPr="00160BEF">
        <w:rPr>
          <w:rFonts w:ascii="Arial Narrow" w:hAnsi="Arial Narrow" w:cs="B Homa"/>
          <w:sz w:val="32"/>
          <w:szCs w:val="32"/>
          <w:rtl/>
          <w:lang w:bidi="fa-IR"/>
        </w:rPr>
        <w:t>نزد</w:t>
      </w:r>
      <w:r w:rsidR="00161EA4" w:rsidRPr="00160BEF">
        <w:rPr>
          <w:rFonts w:ascii="Arial Narrow" w:hAnsi="Arial Narrow" w:cs="B Homa" w:hint="cs"/>
          <w:sz w:val="32"/>
          <w:szCs w:val="32"/>
          <w:rtl/>
          <w:lang w:bidi="fa-IR"/>
        </w:rPr>
        <w:t>یک</w:t>
      </w:r>
      <w:r w:rsidR="00161EA4"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تر</w:t>
      </w:r>
      <w:r w:rsidR="00161EA4" w:rsidRPr="00160BEF">
        <w:rPr>
          <w:rFonts w:ascii="Arial Narrow" w:hAnsi="Arial Narrow" w:cs="B Homa" w:hint="cs"/>
          <w:sz w:val="32"/>
          <w:szCs w:val="32"/>
          <w:rtl/>
          <w:lang w:bidi="fa-IR"/>
        </w:rPr>
        <w:t>ین</w:t>
      </w:r>
      <w:r w:rsidR="00161EA4"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سطح د</w:t>
      </w:r>
      <w:r w:rsidR="00161EA4"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یجیتالی</w:t>
      </w:r>
      <w:r w:rsidR="00161EA4"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نگاشت م</w:t>
      </w:r>
      <w:r w:rsidR="00161EA4"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="00161EA4"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کند.</w:t>
      </w:r>
    </w:p>
    <w:p w:rsidR="00160BEF" w:rsidRPr="00160BEF" w:rsidRDefault="00161EA4" w:rsidP="00161EA4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rtl/>
          <w:lang w:bidi="fa-IR"/>
        </w:rPr>
      </w:pP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  - 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ین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اختلاف ب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ین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مقدار واقع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آنالوگ و مقدار د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یجیتالی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نگاشت شده، خطا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</w:t>
      </w:r>
    </w:p>
    <w:p w:rsidR="00161EA4" w:rsidRPr="00160BEF" w:rsidRDefault="00160BEF" w:rsidP="00160BEF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lang w:bidi="fa-IR"/>
        </w:rPr>
      </w:pP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 xml:space="preserve">   </w:t>
      </w:r>
      <w:r w:rsidR="00161EA4" w:rsidRPr="00160BEF">
        <w:rPr>
          <w:rFonts w:ascii="Arial Narrow" w:hAnsi="Arial Narrow" w:cs="B Homa"/>
          <w:sz w:val="32"/>
          <w:szCs w:val="32"/>
          <w:lang w:bidi="fa-IR"/>
        </w:rPr>
        <w:t>Quantization</w:t>
      </w:r>
      <w:r w:rsidR="00161EA4"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را ا</w:t>
      </w:r>
      <w:r w:rsidR="00161EA4"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یجاد</w:t>
      </w:r>
      <w:r w:rsidR="00161EA4"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م</w:t>
      </w:r>
      <w:r w:rsidR="00161EA4"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="00161EA4"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کند.</w:t>
      </w:r>
    </w:p>
    <w:p w:rsidR="00161EA4" w:rsidRPr="00160BEF" w:rsidRDefault="00161EA4" w:rsidP="00161EA4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lang w:bidi="fa-IR"/>
        </w:rPr>
      </w:pPr>
    </w:p>
    <w:p w:rsidR="00161EA4" w:rsidRPr="00160BEF" w:rsidRDefault="00161EA4" w:rsidP="00161EA4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lang w:bidi="fa-IR"/>
        </w:rPr>
      </w:pP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3. اثرات </w:t>
      </w:r>
      <w:r w:rsidRPr="00160BEF">
        <w:rPr>
          <w:rFonts w:ascii="Arial Narrow" w:hAnsi="Arial Narrow" w:cs="B Homa"/>
          <w:sz w:val="32"/>
          <w:szCs w:val="32"/>
          <w:lang w:bidi="fa-IR"/>
        </w:rPr>
        <w:t>Quantization Error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>:</w:t>
      </w:r>
    </w:p>
    <w:p w:rsidR="00161EA4" w:rsidRPr="00160BEF" w:rsidRDefault="00161EA4" w:rsidP="00161EA4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lang w:bidi="fa-IR"/>
        </w:rPr>
      </w:pP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  - </w:t>
      </w:r>
      <w:r w:rsidRPr="00160BEF">
        <w:rPr>
          <w:rFonts w:ascii="Arial Narrow" w:hAnsi="Arial Narrow" w:cs="B Homa"/>
          <w:sz w:val="32"/>
          <w:szCs w:val="32"/>
          <w:lang w:bidi="fa-IR"/>
        </w:rPr>
        <w:t>Quantization Error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باعث 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یجاد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نو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یز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د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یجیتالی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در س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یگنال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خروج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م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شود.</w:t>
      </w:r>
    </w:p>
    <w:p w:rsidR="00161EA4" w:rsidRPr="00160BEF" w:rsidRDefault="00161EA4" w:rsidP="00161EA4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lang w:bidi="fa-IR"/>
        </w:rPr>
      </w:pP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  - 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ین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نو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یز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د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یجیتالی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باعث کاهش نسبت س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یگنال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به نو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یز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(</w:t>
      </w:r>
      <w:r w:rsidRPr="00160BEF">
        <w:rPr>
          <w:rFonts w:ascii="Arial Narrow" w:hAnsi="Arial Narrow" w:cs="B Homa"/>
          <w:sz w:val="32"/>
          <w:szCs w:val="32"/>
          <w:lang w:bidi="fa-IR"/>
        </w:rPr>
        <w:t>SNR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>) م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گردد.</w:t>
      </w:r>
    </w:p>
    <w:p w:rsidR="00160BEF" w:rsidRDefault="00161EA4" w:rsidP="00161EA4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rtl/>
          <w:lang w:bidi="fa-IR"/>
        </w:rPr>
      </w:pPr>
      <w:r w:rsidRPr="00160BEF">
        <w:rPr>
          <w:rFonts w:ascii="Arial Narrow" w:hAnsi="Arial Narrow" w:cs="B Homa"/>
          <w:sz w:val="32"/>
          <w:szCs w:val="32"/>
          <w:rtl/>
          <w:lang w:bidi="fa-IR"/>
        </w:rPr>
        <w:lastRenderedPageBreak/>
        <w:t xml:space="preserve">   - 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ین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خطا در برنامه ها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که به دقت بالا ن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یاز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دارند مانند پردازش س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یگنال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ها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صوت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</w:p>
    <w:p w:rsidR="00161EA4" w:rsidRPr="00160BEF" w:rsidRDefault="00160BEF" w:rsidP="00160BEF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lang w:bidi="fa-IR"/>
        </w:rPr>
      </w:pPr>
      <w:r>
        <w:rPr>
          <w:rFonts w:ascii="Arial Narrow" w:hAnsi="Arial Narrow" w:cs="B Homa" w:hint="cs"/>
          <w:sz w:val="32"/>
          <w:szCs w:val="32"/>
          <w:rtl/>
          <w:lang w:bidi="fa-IR"/>
        </w:rPr>
        <w:t xml:space="preserve">  </w:t>
      </w:r>
      <w:r w:rsidR="00161EA4"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و و</w:t>
      </w:r>
      <w:r w:rsidR="00161EA4"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یدئویی،</w:t>
      </w:r>
      <w:r w:rsidR="00161EA4"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اندازه گ</w:t>
      </w:r>
      <w:r w:rsidR="00161EA4"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یری</w:t>
      </w:r>
      <w:r w:rsidR="00161EA4"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ها</w:t>
      </w:r>
      <w:r w:rsidR="00161EA4"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="00161EA4"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دق</w:t>
      </w:r>
      <w:r w:rsidR="00161EA4" w:rsidRPr="00160BEF">
        <w:rPr>
          <w:rFonts w:ascii="Arial Narrow" w:hAnsi="Arial Narrow" w:cs="B Homa" w:hint="cs"/>
          <w:sz w:val="32"/>
          <w:szCs w:val="32"/>
          <w:rtl/>
          <w:lang w:bidi="fa-IR"/>
        </w:rPr>
        <w:t>یق</w:t>
      </w:r>
      <w:r w:rsidR="00161EA4"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و... اهم</w:t>
      </w:r>
      <w:r w:rsidR="00161EA4"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یت</w:t>
      </w:r>
      <w:r w:rsidR="00161EA4"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ب</w:t>
      </w:r>
      <w:r w:rsidR="00161EA4"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یشتری</w:t>
      </w:r>
      <w:r w:rsidR="00161EA4"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پ</w:t>
      </w:r>
      <w:r w:rsidR="00161EA4"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یدا</w:t>
      </w:r>
      <w:r w:rsidR="00161EA4"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م</w:t>
      </w:r>
      <w:r w:rsidR="00161EA4"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="00161EA4"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کند.</w:t>
      </w:r>
    </w:p>
    <w:p w:rsidR="00161EA4" w:rsidRPr="00160BEF" w:rsidRDefault="00161EA4" w:rsidP="00161EA4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lang w:bidi="fa-IR"/>
        </w:rPr>
      </w:pPr>
    </w:p>
    <w:p w:rsidR="00161EA4" w:rsidRPr="00160BEF" w:rsidRDefault="00161EA4" w:rsidP="00161EA4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lang w:bidi="fa-IR"/>
        </w:rPr>
      </w:pP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4. کاهش </w:t>
      </w:r>
      <w:r w:rsidRPr="00160BEF">
        <w:rPr>
          <w:rFonts w:ascii="Arial Narrow" w:hAnsi="Arial Narrow" w:cs="B Homa"/>
          <w:sz w:val="32"/>
          <w:szCs w:val="32"/>
          <w:lang w:bidi="fa-IR"/>
        </w:rPr>
        <w:t>Quantization Error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>:</w:t>
      </w:r>
    </w:p>
    <w:p w:rsidR="00160BEF" w:rsidRPr="00160BEF" w:rsidRDefault="00161EA4" w:rsidP="00161EA4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rtl/>
          <w:lang w:bidi="fa-IR"/>
        </w:rPr>
      </w:pP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  - افزا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یش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تعداد ب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یت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ها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استفاده شده در مبدل آنالوگ به د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یجیتال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م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تواند </w:t>
      </w:r>
    </w:p>
    <w:p w:rsidR="00161EA4" w:rsidRPr="00160BEF" w:rsidRDefault="00160BEF" w:rsidP="00160BEF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lang w:bidi="fa-IR"/>
        </w:rPr>
      </w:pP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 xml:space="preserve">   </w:t>
      </w:r>
      <w:r w:rsidR="00161EA4" w:rsidRPr="00160BEF">
        <w:rPr>
          <w:rFonts w:ascii="Arial Narrow" w:hAnsi="Arial Narrow" w:cs="B Homa"/>
          <w:sz w:val="32"/>
          <w:szCs w:val="32"/>
          <w:lang w:bidi="fa-IR"/>
        </w:rPr>
        <w:t>Quantization Error</w:t>
      </w:r>
      <w:r w:rsidR="00161EA4"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را کاهش دهد.</w:t>
      </w:r>
    </w:p>
    <w:p w:rsidR="00160BEF" w:rsidRPr="00160BEF" w:rsidRDefault="00161EA4" w:rsidP="00161EA4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rtl/>
          <w:lang w:bidi="fa-IR"/>
        </w:rPr>
      </w:pP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  - استفاده از تکن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یک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ها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پردازش س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یگنال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مانند </w:t>
      </w:r>
      <w:r w:rsidRPr="00160BEF">
        <w:rPr>
          <w:rFonts w:ascii="Arial Narrow" w:hAnsi="Arial Narrow" w:cs="B Homa"/>
          <w:sz w:val="32"/>
          <w:szCs w:val="32"/>
          <w:lang w:bidi="fa-IR"/>
        </w:rPr>
        <w:t>Dithering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برا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کاهش اثرات</w:t>
      </w:r>
    </w:p>
    <w:p w:rsidR="00161EA4" w:rsidRPr="00160BEF" w:rsidRDefault="00160BEF" w:rsidP="00160BEF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lang w:bidi="fa-IR"/>
        </w:rPr>
      </w:pP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 xml:space="preserve">  </w:t>
      </w:r>
      <w:r w:rsidR="00161EA4"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</w:t>
      </w:r>
      <w:r w:rsidR="00161EA4" w:rsidRPr="00160BEF">
        <w:rPr>
          <w:rFonts w:ascii="Arial Narrow" w:hAnsi="Arial Narrow" w:cs="B Homa"/>
          <w:sz w:val="32"/>
          <w:szCs w:val="32"/>
          <w:lang w:bidi="fa-IR"/>
        </w:rPr>
        <w:t>Quantization Error</w:t>
      </w:r>
    </w:p>
    <w:p w:rsidR="00161EA4" w:rsidRPr="00160BEF" w:rsidRDefault="00161EA4" w:rsidP="00161EA4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lang w:bidi="fa-IR"/>
        </w:rPr>
      </w:pP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  - استفاده از مبدل ها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با رزولوشن بالاتر</w:t>
      </w:r>
    </w:p>
    <w:p w:rsidR="00161EA4" w:rsidRPr="00160BEF" w:rsidRDefault="00161EA4" w:rsidP="00161EA4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lang w:bidi="fa-IR"/>
        </w:rPr>
      </w:pP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  - افزا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یش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دقت در کال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یبراسیون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مبدل ها</w:t>
      </w:r>
    </w:p>
    <w:p w:rsidR="00161EA4" w:rsidRPr="00160BEF" w:rsidRDefault="00161EA4" w:rsidP="00161EA4">
      <w:pPr>
        <w:pStyle w:val="ListParagraph"/>
        <w:bidi/>
        <w:spacing w:line="240" w:lineRule="auto"/>
        <w:rPr>
          <w:rFonts w:ascii="Arial Narrow" w:hAnsi="Arial Narrow" w:cs="B Homa"/>
          <w:sz w:val="32"/>
          <w:szCs w:val="32"/>
          <w:lang w:bidi="fa-IR"/>
        </w:rPr>
      </w:pPr>
    </w:p>
    <w:p w:rsidR="00161EA4" w:rsidRPr="00161EA4" w:rsidRDefault="00161EA4" w:rsidP="00161EA4">
      <w:pPr>
        <w:pStyle w:val="ListParagraph"/>
        <w:bidi/>
        <w:spacing w:line="240" w:lineRule="auto"/>
        <w:rPr>
          <w:rFonts w:ascii="Arial Narrow" w:hAnsi="Arial Narrow"/>
          <w:sz w:val="32"/>
          <w:szCs w:val="32"/>
          <w:lang w:bidi="fa-IR"/>
        </w:rPr>
      </w:pP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در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مجموع، </w:t>
      </w:r>
      <w:r w:rsidRPr="00160BEF">
        <w:rPr>
          <w:rFonts w:ascii="Arial Narrow" w:hAnsi="Arial Narrow" w:cs="B Homa"/>
          <w:sz w:val="32"/>
          <w:szCs w:val="32"/>
          <w:lang w:bidi="fa-IR"/>
        </w:rPr>
        <w:t>Quantization Error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یک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خطا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ذات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در مبدل ها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آنالوگ به د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یجیتال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است که ناش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از محدود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یت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ها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نما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یش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د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یجیتالی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است. 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ین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خطا م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تواند تأث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یر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مهم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بر ک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یفیت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س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یگنال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ها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د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یجیتالی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داشته باشد و با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ید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به آن توجه و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یژه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ا</w:t>
      </w:r>
      <w:r w:rsidRPr="00160BEF">
        <w:rPr>
          <w:rFonts w:ascii="Arial Narrow" w:hAnsi="Arial Narrow" w:cs="B Homa" w:hint="cs"/>
          <w:sz w:val="32"/>
          <w:szCs w:val="32"/>
          <w:rtl/>
          <w:lang w:bidi="fa-IR"/>
        </w:rPr>
        <w:t>ی</w:t>
      </w:r>
      <w:r w:rsidRPr="00160BEF">
        <w:rPr>
          <w:rFonts w:ascii="Arial Narrow" w:hAnsi="Arial Narrow" w:cs="B Homa"/>
          <w:sz w:val="32"/>
          <w:szCs w:val="32"/>
          <w:rtl/>
          <w:lang w:bidi="fa-IR"/>
        </w:rPr>
        <w:t xml:space="preserve"> شود.</w:t>
      </w:r>
    </w:p>
    <w:p w:rsidR="00F366CA" w:rsidRDefault="00F366CA" w:rsidP="00F366CA">
      <w:pPr>
        <w:bidi/>
        <w:spacing w:line="240" w:lineRule="auto"/>
        <w:ind w:left="180" w:firstLine="270"/>
        <w:rPr>
          <w:rFonts w:ascii="Arial Narrow" w:hAnsi="Arial Narrow"/>
          <w:sz w:val="32"/>
          <w:szCs w:val="32"/>
          <w:lang w:bidi="fa-IR"/>
        </w:rPr>
      </w:pPr>
    </w:p>
    <w:p w:rsidR="00F366CA" w:rsidRDefault="00F366CA" w:rsidP="00F366CA">
      <w:pPr>
        <w:bidi/>
        <w:spacing w:line="240" w:lineRule="auto"/>
        <w:ind w:left="180" w:firstLine="270"/>
        <w:rPr>
          <w:rFonts w:ascii="Arial Narrow" w:hAnsi="Arial Narrow"/>
          <w:sz w:val="32"/>
          <w:szCs w:val="32"/>
          <w:lang w:bidi="fa-IR"/>
        </w:rPr>
      </w:pPr>
    </w:p>
    <w:p w:rsidR="00F366CA" w:rsidRDefault="007422A0" w:rsidP="00F366CA">
      <w:pPr>
        <w:bidi/>
        <w:spacing w:line="240" w:lineRule="auto"/>
        <w:ind w:left="180" w:firstLine="270"/>
        <w:rPr>
          <w:rFonts w:ascii="Arial Narrow" w:hAnsi="Arial Narrow"/>
          <w:sz w:val="32"/>
          <w:szCs w:val="32"/>
          <w:rtl/>
          <w:lang w:bidi="fa-IR"/>
        </w:rPr>
      </w:pPr>
      <w:r>
        <w:rPr>
          <w:rFonts w:ascii="Arial Narrow" w:hAnsi="Arial Narrow"/>
          <w:sz w:val="32"/>
          <w:szCs w:val="32"/>
          <w:lang w:bidi="fa-IR"/>
        </w:rPr>
        <w:tab/>
      </w:r>
      <w:r>
        <w:rPr>
          <w:rFonts w:ascii="Arial Narrow" w:hAnsi="Arial Narrow"/>
          <w:sz w:val="32"/>
          <w:szCs w:val="32"/>
          <w:lang w:bidi="fa-IR"/>
        </w:rPr>
        <w:tab/>
      </w:r>
      <w:r>
        <w:rPr>
          <w:rFonts w:ascii="Arial Narrow" w:hAnsi="Arial Narrow"/>
          <w:sz w:val="32"/>
          <w:szCs w:val="32"/>
          <w:lang w:bidi="fa-IR"/>
        </w:rPr>
        <w:tab/>
      </w:r>
      <w:r>
        <w:rPr>
          <w:rFonts w:ascii="Arial Narrow" w:hAnsi="Arial Narrow"/>
          <w:sz w:val="32"/>
          <w:szCs w:val="32"/>
          <w:lang w:bidi="fa-IR"/>
        </w:rPr>
        <w:tab/>
      </w:r>
    </w:p>
    <w:p w:rsidR="00F366CA" w:rsidRDefault="00F366CA" w:rsidP="00F366CA">
      <w:pPr>
        <w:bidi/>
        <w:spacing w:line="240" w:lineRule="auto"/>
        <w:rPr>
          <w:rFonts w:ascii="Arial Narrow" w:hAnsi="Arial Narrow"/>
          <w:sz w:val="32"/>
          <w:szCs w:val="32"/>
          <w:rtl/>
          <w:lang w:bidi="fa-IR"/>
        </w:rPr>
      </w:pPr>
    </w:p>
    <w:p w:rsidR="00160BEF" w:rsidRDefault="00160BEF" w:rsidP="00160BEF">
      <w:pPr>
        <w:bidi/>
        <w:spacing w:line="240" w:lineRule="auto"/>
        <w:rPr>
          <w:rFonts w:ascii="Arial Narrow" w:hAnsi="Arial Narrow"/>
          <w:sz w:val="32"/>
          <w:szCs w:val="32"/>
          <w:rtl/>
          <w:lang w:bidi="fa-IR"/>
        </w:rPr>
      </w:pPr>
    </w:p>
    <w:p w:rsidR="00160BEF" w:rsidRDefault="00160BEF" w:rsidP="00160BEF">
      <w:pPr>
        <w:bidi/>
        <w:spacing w:line="240" w:lineRule="auto"/>
        <w:rPr>
          <w:rFonts w:ascii="Arial Narrow" w:hAnsi="Arial Narrow"/>
          <w:sz w:val="32"/>
          <w:szCs w:val="32"/>
          <w:rtl/>
          <w:lang w:bidi="fa-IR"/>
        </w:rPr>
      </w:pPr>
    </w:p>
    <w:p w:rsidR="00160BEF" w:rsidRDefault="00160BEF" w:rsidP="00160BEF">
      <w:pPr>
        <w:bidi/>
        <w:spacing w:line="240" w:lineRule="auto"/>
        <w:rPr>
          <w:rFonts w:ascii="Arial Narrow" w:hAnsi="Arial Narrow"/>
          <w:sz w:val="32"/>
          <w:szCs w:val="32"/>
          <w:rtl/>
          <w:lang w:bidi="fa-IR"/>
        </w:rPr>
      </w:pPr>
    </w:p>
    <w:p w:rsidR="00160BEF" w:rsidRDefault="00160BEF" w:rsidP="00160BEF">
      <w:pPr>
        <w:bidi/>
        <w:spacing w:line="240" w:lineRule="auto"/>
        <w:rPr>
          <w:rFonts w:ascii="Arial Narrow" w:hAnsi="Arial Narrow"/>
          <w:sz w:val="32"/>
          <w:szCs w:val="32"/>
          <w:lang w:bidi="fa-IR"/>
        </w:rPr>
      </w:pPr>
    </w:p>
    <w:p w:rsidR="007422A0" w:rsidRDefault="007422A0" w:rsidP="007422A0">
      <w:pPr>
        <w:bidi/>
        <w:spacing w:line="240" w:lineRule="auto"/>
        <w:rPr>
          <w:rFonts w:ascii="Arial Narrow" w:hAnsi="Arial Narrow"/>
          <w:sz w:val="32"/>
          <w:szCs w:val="32"/>
          <w:rtl/>
          <w:lang w:bidi="fa-IR"/>
        </w:rPr>
      </w:pPr>
    </w:p>
    <w:p w:rsidR="00160BEF" w:rsidRDefault="00160BEF" w:rsidP="00160BEF">
      <w:pPr>
        <w:bidi/>
        <w:spacing w:line="240" w:lineRule="auto"/>
        <w:rPr>
          <w:rFonts w:ascii="Arial Narrow" w:hAnsi="Arial Narrow"/>
          <w:sz w:val="32"/>
          <w:szCs w:val="32"/>
          <w:rtl/>
          <w:lang w:bidi="fa-IR"/>
        </w:rPr>
      </w:pPr>
    </w:p>
    <w:p w:rsidR="00F366CA" w:rsidRPr="007422A0" w:rsidRDefault="00F366CA" w:rsidP="00F366CA">
      <w:pPr>
        <w:bidi/>
        <w:spacing w:line="240" w:lineRule="auto"/>
        <w:rPr>
          <w:rFonts w:ascii="Arial Narrow" w:hAnsi="Arial Narrow"/>
          <w:b/>
          <w:bCs/>
          <w:sz w:val="32"/>
          <w:szCs w:val="32"/>
          <w:rtl/>
          <w:lang w:bidi="fa-IR"/>
        </w:rPr>
      </w:pPr>
      <w:r>
        <w:rPr>
          <w:rFonts w:ascii="Arial Narrow" w:hAnsi="Arial Narrow"/>
          <w:sz w:val="32"/>
          <w:szCs w:val="32"/>
          <w:rtl/>
          <w:lang w:bidi="fa-IR"/>
        </w:rPr>
        <w:lastRenderedPageBreak/>
        <w:tab/>
      </w:r>
      <w:r>
        <w:rPr>
          <w:rFonts w:ascii="Arial Narrow" w:hAnsi="Arial Narrow"/>
          <w:sz w:val="32"/>
          <w:szCs w:val="32"/>
          <w:rtl/>
          <w:lang w:bidi="fa-IR"/>
        </w:rPr>
        <w:tab/>
      </w:r>
      <w:r>
        <w:rPr>
          <w:rFonts w:ascii="Arial Narrow" w:hAnsi="Arial Narrow"/>
          <w:sz w:val="32"/>
          <w:szCs w:val="32"/>
          <w:rtl/>
          <w:lang w:bidi="fa-IR"/>
        </w:rPr>
        <w:tab/>
      </w:r>
      <w:r>
        <w:rPr>
          <w:rFonts w:ascii="Arial Narrow" w:hAnsi="Arial Narrow"/>
          <w:sz w:val="32"/>
          <w:szCs w:val="32"/>
          <w:rtl/>
          <w:lang w:bidi="fa-IR"/>
        </w:rPr>
        <w:tab/>
      </w:r>
      <w:r>
        <w:rPr>
          <w:rFonts w:ascii="Arial Narrow" w:hAnsi="Arial Narrow"/>
          <w:sz w:val="32"/>
          <w:szCs w:val="32"/>
          <w:rtl/>
          <w:lang w:bidi="fa-IR"/>
        </w:rPr>
        <w:tab/>
      </w:r>
      <w:r>
        <w:rPr>
          <w:rFonts w:ascii="Arial Narrow" w:hAnsi="Arial Narrow"/>
          <w:sz w:val="32"/>
          <w:szCs w:val="32"/>
          <w:rtl/>
          <w:lang w:bidi="fa-IR"/>
        </w:rPr>
        <w:tab/>
      </w:r>
      <w:r w:rsidR="003B341E" w:rsidRPr="007422A0">
        <w:rPr>
          <w:rFonts w:ascii="Arial Narrow" w:hAnsi="Arial Narrow" w:hint="cs"/>
          <w:b/>
          <w:bCs/>
          <w:color w:val="283658" w:themeColor="accent3" w:themeShade="80"/>
          <w:sz w:val="32"/>
          <w:szCs w:val="32"/>
          <w:rtl/>
          <w:lang w:bidi="fa-IR"/>
        </w:rPr>
        <w:t>بخش آزمایشگاهی</w:t>
      </w:r>
    </w:p>
    <w:p w:rsidR="003B341E" w:rsidRPr="007422A0" w:rsidRDefault="003B341E" w:rsidP="003B341E">
      <w:pPr>
        <w:bidi/>
        <w:spacing w:line="240" w:lineRule="auto"/>
        <w:rPr>
          <w:rFonts w:ascii="Arial Narrow" w:hAnsi="Arial Narrow" w:cs="B Homa"/>
          <w:sz w:val="32"/>
          <w:szCs w:val="32"/>
          <w:lang w:bidi="fa-IR"/>
        </w:rPr>
      </w:pPr>
      <w:r w:rsidRPr="007422A0">
        <w:rPr>
          <w:rFonts w:ascii="Arial Narrow" w:hAnsi="Arial Narrow" w:cs="B Homa" w:hint="cs"/>
          <w:sz w:val="32"/>
          <w:szCs w:val="32"/>
          <w:rtl/>
          <w:lang w:bidi="fa-IR"/>
        </w:rPr>
        <w:t xml:space="preserve">در فایل زیپ کد اصلی </w:t>
      </w:r>
      <w:r w:rsidRPr="007422A0">
        <w:rPr>
          <w:rFonts w:ascii="Arial Narrow" w:hAnsi="Arial Narrow" w:cs="B Homa"/>
          <w:sz w:val="32"/>
          <w:szCs w:val="32"/>
          <w:lang w:bidi="fa-IR"/>
        </w:rPr>
        <w:t>c</w:t>
      </w:r>
      <w:r w:rsidR="007422A0">
        <w:rPr>
          <w:rFonts w:ascii="Arial Narrow" w:hAnsi="Arial Narrow" w:cs="B Homa" w:hint="cs"/>
          <w:sz w:val="32"/>
          <w:szCs w:val="32"/>
          <w:rtl/>
          <w:lang w:bidi="fa-IR"/>
        </w:rPr>
        <w:t xml:space="preserve"> </w:t>
      </w:r>
      <w:r w:rsidRPr="007422A0">
        <w:rPr>
          <w:rFonts w:ascii="Arial Narrow" w:hAnsi="Arial Narrow" w:cs="B Homa" w:hint="cs"/>
          <w:sz w:val="32"/>
          <w:szCs w:val="32"/>
          <w:rtl/>
          <w:lang w:bidi="fa-IR"/>
        </w:rPr>
        <w:t>را و بخش پروتيوس را می‌توان ملاحظه کرد. در ادامه تصاویر از مراحل اجر:</w:t>
      </w:r>
    </w:p>
    <w:p w:rsidR="00ED2179" w:rsidRDefault="00ED2179" w:rsidP="007422A0">
      <w:pPr>
        <w:bidi/>
        <w:spacing w:line="240" w:lineRule="auto"/>
        <w:rPr>
          <w:rFonts w:ascii="Arial Narrow" w:hAnsi="Arial Narrow"/>
          <w:sz w:val="32"/>
          <w:szCs w:val="32"/>
          <w:rtl/>
          <w:lang w:bidi="fa-IR"/>
        </w:rPr>
      </w:pPr>
      <w:r>
        <w:rPr>
          <w:rFonts w:ascii="Arial Narrow" w:hAnsi="Arial Narrow"/>
          <w:noProof/>
          <w:sz w:val="32"/>
          <w:szCs w:val="32"/>
          <w:rtl/>
        </w:rPr>
        <w:drawing>
          <wp:inline distT="0" distB="0" distL="0" distR="0">
            <wp:extent cx="6400800" cy="53750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E8567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971" cy="53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2A0" w:rsidRPr="00ED2179" w:rsidRDefault="00ED2179" w:rsidP="008460AD">
      <w:pPr>
        <w:bidi/>
        <w:rPr>
          <w:rFonts w:ascii="Arial Narrow" w:hAnsi="Arial Narrow"/>
          <w:sz w:val="32"/>
          <w:szCs w:val="32"/>
          <w:rtl/>
          <w:lang w:bidi="fa-IR"/>
        </w:rPr>
      </w:pPr>
      <w:r>
        <w:rPr>
          <w:rFonts w:ascii="Arial Narrow" w:hAnsi="Arial Narrow"/>
          <w:noProof/>
          <w:sz w:val="32"/>
          <w:szCs w:val="32"/>
          <w:rtl/>
        </w:rPr>
        <w:drawing>
          <wp:inline distT="0" distB="0" distL="0" distR="0" wp14:anchorId="59ACF28E" wp14:editId="5AE21730">
            <wp:extent cx="3590925" cy="15902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E8992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538" cy="161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22A0" w:rsidRPr="00ED2179">
      <w:footerReference w:type="default" r:id="rId11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7B9" w:rsidRDefault="00D337B9">
      <w:pPr>
        <w:spacing w:after="0" w:line="240" w:lineRule="auto"/>
      </w:pPr>
      <w:r>
        <w:separator/>
      </w:r>
    </w:p>
  </w:endnote>
  <w:endnote w:type="continuationSeparator" w:id="0">
    <w:p w:rsidR="00D337B9" w:rsidRDefault="00D33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 Homa"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0AD" w:rsidRDefault="008460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60AD" w:rsidRDefault="008460AD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" filled="f" stroked="f">
              <v:textbox style="mso-fit-shape-to-text:t" inset=",0,,0">
                <w:txbxContent>
                  <w:p w:rsidR="00CE1067" w:rsidRDefault="00CE1067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60AD" w:rsidRDefault="008460AD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0D1F81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:rsidR="008460AD" w:rsidRDefault="008460AD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0D1F81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3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6CCCDC38" id="Rectangle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0A9982C8" id="Rectangle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773CAE17" id="Rectangle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7B9" w:rsidRDefault="00D337B9">
      <w:pPr>
        <w:spacing w:after="0" w:line="240" w:lineRule="auto"/>
      </w:pPr>
      <w:r>
        <w:separator/>
      </w:r>
    </w:p>
  </w:footnote>
  <w:footnote w:type="continuationSeparator" w:id="0">
    <w:p w:rsidR="00D337B9" w:rsidRDefault="00D33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6160D"/>
    <w:multiLevelType w:val="hybridMultilevel"/>
    <w:tmpl w:val="90548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37C32"/>
    <w:multiLevelType w:val="hybridMultilevel"/>
    <w:tmpl w:val="4B40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47D14"/>
    <w:multiLevelType w:val="hybridMultilevel"/>
    <w:tmpl w:val="26DC2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00FC1"/>
    <w:multiLevelType w:val="hybridMultilevel"/>
    <w:tmpl w:val="9C2A8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D02DD"/>
    <w:multiLevelType w:val="hybridMultilevel"/>
    <w:tmpl w:val="61509950"/>
    <w:lvl w:ilvl="0" w:tplc="8144AE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4D48BD"/>
    <w:multiLevelType w:val="hybridMultilevel"/>
    <w:tmpl w:val="014AF558"/>
    <w:lvl w:ilvl="0" w:tplc="DD66492E">
      <w:start w:val="1"/>
      <w:numFmt w:val="decimal"/>
      <w:lvlText w:val="%1."/>
      <w:lvlJc w:val="left"/>
      <w:pPr>
        <w:ind w:left="570" w:hanging="39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74943141"/>
    <w:multiLevelType w:val="hybridMultilevel"/>
    <w:tmpl w:val="D7DCB3CC"/>
    <w:lvl w:ilvl="0" w:tplc="FE523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9F5"/>
    <w:rsid w:val="00035309"/>
    <w:rsid w:val="000D1F81"/>
    <w:rsid w:val="000F3906"/>
    <w:rsid w:val="0010615E"/>
    <w:rsid w:val="00160BEF"/>
    <w:rsid w:val="00161EA4"/>
    <w:rsid w:val="001737D1"/>
    <w:rsid w:val="001A534F"/>
    <w:rsid w:val="002B73A4"/>
    <w:rsid w:val="002F637A"/>
    <w:rsid w:val="003554C3"/>
    <w:rsid w:val="003B341E"/>
    <w:rsid w:val="0043701A"/>
    <w:rsid w:val="00440A5A"/>
    <w:rsid w:val="00453D38"/>
    <w:rsid w:val="00475CA4"/>
    <w:rsid w:val="005D7234"/>
    <w:rsid w:val="0064388E"/>
    <w:rsid w:val="00691146"/>
    <w:rsid w:val="007422A0"/>
    <w:rsid w:val="008460AD"/>
    <w:rsid w:val="009859F5"/>
    <w:rsid w:val="009F050E"/>
    <w:rsid w:val="00A55789"/>
    <w:rsid w:val="00B31E50"/>
    <w:rsid w:val="00C9153F"/>
    <w:rsid w:val="00CB0609"/>
    <w:rsid w:val="00CE1067"/>
    <w:rsid w:val="00D337B9"/>
    <w:rsid w:val="00ED2179"/>
    <w:rsid w:val="00EF14F3"/>
    <w:rsid w:val="00F03D6F"/>
    <w:rsid w:val="00F366CA"/>
    <w:rsid w:val="00FD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1301F"/>
  <w15:docId w15:val="{795E11C3-5ED4-4467-B850-99A95EFC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1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53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C9153F"/>
  </w:style>
  <w:style w:type="character" w:styleId="Hyperlink">
    <w:name w:val="Hyperlink"/>
    <w:basedOn w:val="DefaultParagraphFont"/>
    <w:uiPriority w:val="99"/>
    <w:unhideWhenUsed/>
    <w:rsid w:val="002F637A"/>
    <w:rPr>
      <w:color w:val="CC9900" w:themeColor="hyperlink"/>
      <w:u w:val="single"/>
    </w:rPr>
  </w:style>
  <w:style w:type="table" w:styleId="TableGrid">
    <w:name w:val="Table Grid"/>
    <w:basedOn w:val="TableNormal"/>
    <w:uiPriority w:val="59"/>
    <w:rsid w:val="00173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2"/>
    <w:rsid w:val="00173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173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F366CA"/>
    <w:pPr>
      <w:spacing w:after="0" w:line="240" w:lineRule="auto"/>
    </w:pPr>
    <w:tblPr>
      <w:tblStyleRowBandSize w:val="1"/>
      <w:tblStyleColBandSize w:val="1"/>
      <w:tblBorders>
        <w:top w:val="single" w:sz="4" w:space="0" w:color="B9C4DF" w:themeColor="accent3" w:themeTint="66"/>
        <w:left w:val="single" w:sz="4" w:space="0" w:color="B9C4DF" w:themeColor="accent3" w:themeTint="66"/>
        <w:bottom w:val="single" w:sz="4" w:space="0" w:color="B9C4DF" w:themeColor="accent3" w:themeTint="66"/>
        <w:right w:val="single" w:sz="4" w:space="0" w:color="B9C4DF" w:themeColor="accent3" w:themeTint="66"/>
        <w:insideH w:val="single" w:sz="4" w:space="0" w:color="B9C4DF" w:themeColor="accent3" w:themeTint="66"/>
        <w:insideV w:val="single" w:sz="4" w:space="0" w:color="B9C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7A7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A7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1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ssentia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EssentialReport.dotx</Template>
  <TotalTime>79</TotalTime>
  <Pages>1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9 microprocessor</vt:lpstr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 microprocessor</dc:title>
  <dc:subject>aqil fayeeq (99243104)                              abdulQadir fartash (99243100)</dc:subject>
  <dc:creator>MRT www.Win2Farsi.com</dc:creator>
  <cp:lastModifiedBy>Fartash</cp:lastModifiedBy>
  <cp:revision>6</cp:revision>
  <cp:lastPrinted>2024-06-08T08:20:00Z</cp:lastPrinted>
  <dcterms:created xsi:type="dcterms:W3CDTF">2024-06-08T07:37:00Z</dcterms:created>
  <dcterms:modified xsi:type="dcterms:W3CDTF">2024-06-08T09:32:00Z</dcterms:modified>
</cp:coreProperties>
</file>